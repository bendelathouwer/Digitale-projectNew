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8A" w:rsidRDefault="00672E3F">
      <w:r>
        <w:t>/</w: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736E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3AF2AA9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736E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A0B8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A0B8A" w:rsidRDefault="00AA0B8A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A0B8A" w:rsidRPr="00672E3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AA0B8A" w:rsidRPr="00672E3F" w:rsidRDefault="00D736E6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25AE5619F54B43BA027644A0D73256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nl-NL"/>
                                            </w:rPr>
                                            <w:t>[Geef de titel van het document op]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A0B8A" w:rsidRPr="00672E3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A0B8A" w:rsidRPr="00672E3F" w:rsidRDefault="00AA0B8A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  <w:lang w:val="nl-NL"/>
                                        </w:rPr>
                                      </w:pPr>
                                    </w:p>
                                  </w:tc>
                                </w:tr>
                                <w:tr w:rsidR="00AA0B8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AA0B8A" w:rsidRDefault="00D736E6" w:rsidP="00672E3F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826246087"/>
                                          <w:placeholder>
                                            <w:docPart w:val="86C8E1AD149449408065BAD8BC0C537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72E3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Digitale project verslag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A0B8A" w:rsidRDefault="00AA0B8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A0B8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A0B8A" w:rsidRDefault="00AA0B8A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A0B8A" w:rsidRPr="00672E3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AA0B8A" w:rsidRPr="00672E3F" w:rsidRDefault="00D736E6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25AE5619F54B43BA027644A0D73256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nl-NL"/>
                                      </w:rPr>
                                      <w:t>[Geef de titel van het document op]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A0B8A" w:rsidRPr="00672E3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A0B8A" w:rsidRPr="00672E3F" w:rsidRDefault="00AA0B8A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  <w:lang w:val="nl-NL"/>
                                  </w:rPr>
                                </w:pPr>
                              </w:p>
                            </w:tc>
                          </w:tr>
                          <w:tr w:rsidR="00AA0B8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AA0B8A" w:rsidRDefault="00D736E6" w:rsidP="00672E3F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826246087"/>
                                    <w:placeholder>
                                      <w:docPart w:val="86C8E1AD149449408065BAD8BC0C537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2E3F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Digitale project verslag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A0B8A" w:rsidRDefault="00AA0B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736E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A0B8A" w:rsidRPr="00672E3F" w:rsidRDefault="00D736E6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  <w:lang w:val="nl-NL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2E3F" w:rsidRPr="00672E3F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nl-NL"/>
                                      </w:rPr>
                                      <w:t xml:space="preserve">Vak: digitale electronica 2 </w:t>
                                    </w:r>
                                  </w:sdtContent>
                                </w:sdt>
                              </w:p>
                              <w:p w:rsidR="00AA0B8A" w:rsidRPr="00672E3F" w:rsidRDefault="00AA0B8A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nl-NL"/>
                                  </w:rPr>
                                </w:pPr>
                              </w:p>
                              <w:p w:rsidR="00AA0B8A" w:rsidRPr="00672E3F" w:rsidRDefault="00D736E6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lang w:val="nl-NL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72E3F" w:rsidRPr="00672E3F">
                                      <w:rPr>
                                        <w:lang w:val="nl-NL"/>
                                      </w:rPr>
                                      <w:t>September 22, 2016</w:t>
                                    </w:r>
                                  </w:sdtContent>
                                </w:sdt>
                              </w:p>
                              <w:p w:rsidR="00AA0B8A" w:rsidRPr="00672E3F" w:rsidRDefault="00D736E6">
                                <w:pPr>
                                  <w:pStyle w:val="Geenafstand"/>
                                  <w:spacing w:line="276" w:lineRule="auto"/>
                                  <w:jc w:val="center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 xml:space="preserve">Opgesteld door: </w:t>
                                </w:r>
                                <w:sdt>
                                  <w:sdtPr>
                                    <w:rPr>
                                      <w:lang w:val="nl-NL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2E3F" w:rsidRPr="00672E3F">
                                      <w:rPr>
                                        <w:lang w:val="nl-NL"/>
                                      </w:rPr>
                                      <w:t>Ben De Lathouwer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AA0B8A" w:rsidRPr="00672E3F" w:rsidRDefault="00D736E6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  <w:lang w:val="nl-NL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2E3F" w:rsidRPr="00672E3F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nl-NL"/>
                                </w:rPr>
                                <w:t xml:space="preserve">Vak: digitale electronica 2 </w:t>
                              </w:r>
                            </w:sdtContent>
                          </w:sdt>
                        </w:p>
                        <w:p w:rsidR="00AA0B8A" w:rsidRPr="00672E3F" w:rsidRDefault="00AA0B8A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nl-NL"/>
                            </w:rPr>
                          </w:pPr>
                        </w:p>
                        <w:p w:rsidR="00AA0B8A" w:rsidRPr="00672E3F" w:rsidRDefault="00D736E6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lang w:val="nl-NL"/>
                            </w:rPr>
                          </w:pPr>
                          <w:sdt>
                            <w:sdtPr>
                              <w:rPr>
                                <w:lang w:val="nl-NL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2E3F" w:rsidRPr="00672E3F">
                                <w:rPr>
                                  <w:lang w:val="nl-NL"/>
                                </w:rPr>
                                <w:t>September 22, 2016</w:t>
                              </w:r>
                            </w:sdtContent>
                          </w:sdt>
                        </w:p>
                        <w:p w:rsidR="00AA0B8A" w:rsidRPr="00672E3F" w:rsidRDefault="00D736E6">
                          <w:pPr>
                            <w:pStyle w:val="Geenafstand"/>
                            <w:spacing w:line="276" w:lineRule="auto"/>
                            <w:jc w:val="center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 xml:space="preserve">Opgesteld door: </w:t>
                          </w:r>
                          <w:sdt>
                            <w:sdtPr>
                              <w:rPr>
                                <w:lang w:val="nl-NL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72E3F" w:rsidRPr="00672E3F">
                                <w:rPr>
                                  <w:lang w:val="nl-NL"/>
                                </w:rPr>
                                <w:t>Ben De Lathouwer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736E6">
            <w:br w:type="page"/>
          </w:r>
        </w:sdtContent>
      </w:sdt>
    </w:p>
    <w:p w:rsidR="00AA0B8A" w:rsidRPr="00672E3F" w:rsidRDefault="00D736E6">
      <w:pPr>
        <w:pStyle w:val="Titel"/>
        <w:rPr>
          <w:smallCaps w:val="0"/>
          <w:lang w:val="nl-NL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A593625DEE564C89A8AA581EDB5AA6BD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>
            <w:rPr>
              <w:lang w:val="nl-NL"/>
            </w:rPr>
            <w:t>[Geef de titel van het document op]</w:t>
          </w:r>
        </w:sdtContent>
      </w:sdt>
    </w:p>
    <w:p w:rsidR="00AA0B8A" w:rsidRPr="00672E3F" w:rsidRDefault="00D736E6">
      <w:pPr>
        <w:pStyle w:val="Ondertitel"/>
        <w:rPr>
          <w:lang w:val="nl-NL"/>
        </w:rPr>
      </w:pPr>
      <w:sdt>
        <w:sdtPr>
          <w:rPr>
            <w:lang w:val="nl-NL"/>
          </w:rPr>
          <w:alias w:val="Ondertitel"/>
          <w:tag w:val="Ondertitel"/>
          <w:id w:val="11808339"/>
          <w:placeholder>
            <w:docPart w:val="3A0CBBF7F9AD4CB9B06C763B9F58316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72E3F" w:rsidRPr="00672E3F">
            <w:rPr>
              <w:lang w:val="nl-NL"/>
            </w:rPr>
            <w:t xml:space="preserve">Digitale project verslag </w:t>
          </w:r>
        </w:sdtContent>
      </w:sdt>
    </w:p>
    <w:p w:rsidR="00AA0B8A" w:rsidRDefault="006E349A" w:rsidP="006E349A">
      <w:pPr>
        <w:pStyle w:val="Kop2"/>
        <w:jc w:val="center"/>
        <w:rPr>
          <w:color w:val="9D3511" w:themeColor="accent1" w:themeShade="BF"/>
        </w:rPr>
      </w:pPr>
      <w:r>
        <w:rPr>
          <w:color w:val="9D3511" w:themeColor="accent1" w:themeShade="BF"/>
        </w:rPr>
        <w:t xml:space="preserve">Inhoudsopgaven </w:t>
      </w:r>
    </w:p>
    <w:p w:rsidR="006E349A" w:rsidRDefault="006E349A" w:rsidP="006E349A">
      <w:pPr>
        <w:pStyle w:val="Kop1"/>
        <w:numPr>
          <w:ilvl w:val="0"/>
          <w:numId w:val="11"/>
        </w:numPr>
        <w:jc w:val="center"/>
        <w:rPr>
          <w:color w:val="9D3511" w:themeColor="accent1" w:themeShade="BF"/>
        </w:rPr>
      </w:pPr>
      <w:r>
        <w:rPr>
          <w:color w:val="9D3511" w:themeColor="accent1" w:themeShade="BF"/>
        </w:rPr>
        <w:t xml:space="preserve">Doel </w:t>
      </w:r>
    </w:p>
    <w:p w:rsidR="006E349A" w:rsidRDefault="006E349A" w:rsidP="006E349A">
      <w:pPr>
        <w:rPr>
          <w:lang w:val="nl-NL"/>
        </w:rPr>
      </w:pPr>
      <w:r w:rsidRPr="006E349A">
        <w:rPr>
          <w:lang w:val="nl-NL"/>
        </w:rPr>
        <w:t>Het doel van mijn project is om een ze</w:t>
      </w:r>
      <w:r>
        <w:rPr>
          <w:lang w:val="nl-NL"/>
        </w:rPr>
        <w:t xml:space="preserve">lfgemaakt patroon generator te maken. Dit door gebruik te maken van  een fpga. En om de verschildende patronen te selecteren maak ik gebruik van  4 druk knoppen . om zo 4 testpatronen te genereneren </w:t>
      </w:r>
    </w:p>
    <w:p w:rsidR="00F36415" w:rsidRDefault="00F36415" w:rsidP="006E349A">
      <w:pPr>
        <w:rPr>
          <w:lang w:val="nl-NL"/>
        </w:rPr>
      </w:pPr>
    </w:p>
    <w:p w:rsidR="00F36415" w:rsidRDefault="00F36415" w:rsidP="00F36415">
      <w:pPr>
        <w:pStyle w:val="Kop1"/>
        <w:numPr>
          <w:ilvl w:val="0"/>
          <w:numId w:val="11"/>
        </w:numPr>
        <w:jc w:val="center"/>
        <w:rPr>
          <w:color w:val="9D3511" w:themeColor="accent1" w:themeShade="BF"/>
          <w:lang w:val="nl-NL"/>
        </w:rPr>
      </w:pPr>
      <w:r>
        <w:rPr>
          <w:color w:val="9D3511" w:themeColor="accent1" w:themeShade="BF"/>
          <w:lang w:val="nl-NL"/>
        </w:rPr>
        <w:t xml:space="preserve">basis blokschema </w:t>
      </w:r>
    </w:p>
    <w:p w:rsidR="00F36415" w:rsidRDefault="00F36415" w:rsidP="00F36415">
      <w:pPr>
        <w:rPr>
          <w:lang w:val="nl-NL"/>
        </w:rPr>
      </w:pPr>
    </w:p>
    <w:p w:rsidR="00F36415" w:rsidRDefault="00F36415" w:rsidP="00F36415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5pt;height:390.45pt">
            <v:imagedata r:id="rId11" o:title="Blokschema"/>
          </v:shape>
        </w:pict>
      </w:r>
    </w:p>
    <w:p w:rsidR="004D2431" w:rsidRDefault="004D2431" w:rsidP="00F36415">
      <w:pPr>
        <w:rPr>
          <w:lang w:val="nl-NL"/>
        </w:rPr>
      </w:pPr>
    </w:p>
    <w:p w:rsidR="004D2431" w:rsidRPr="00F36415" w:rsidRDefault="001B6CB5" w:rsidP="001B6CB5">
      <w:pPr>
        <w:pStyle w:val="Kop1"/>
        <w:jc w:val="center"/>
        <w:rPr>
          <w:color w:val="9D3511" w:themeColor="accent1" w:themeShade="BF"/>
          <w:lang w:val="nl-NL"/>
        </w:rPr>
      </w:pPr>
      <w:r>
        <w:rPr>
          <w:color w:val="9D3511" w:themeColor="accent1" w:themeShade="BF"/>
          <w:lang w:val="nl-NL"/>
        </w:rPr>
        <w:t xml:space="preserve">3.0 gebruikte onderdelen </w:t>
      </w:r>
      <w:bookmarkStart w:id="0" w:name="_GoBack"/>
      <w:bookmarkEnd w:id="0"/>
    </w:p>
    <w:sectPr w:rsidR="004D2431" w:rsidRPr="00F36415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E6" w:rsidRDefault="00D736E6">
      <w:pPr>
        <w:spacing w:after="0" w:line="240" w:lineRule="auto"/>
      </w:pPr>
      <w:r>
        <w:separator/>
      </w:r>
    </w:p>
  </w:endnote>
  <w:endnote w:type="continuationSeparator" w:id="0">
    <w:p w:rsidR="00D736E6" w:rsidRDefault="00D73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8A" w:rsidRDefault="00D736E6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A0B8A" w:rsidRPr="00672E3F" w:rsidRDefault="00D736E6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nl-NL"/>
                                </w:rPr>
                                <w:t>[Geef de titel van het document op]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nl-NL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  <w:lang w:val="nl-NL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2E3F" w:rsidRPr="00672E3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nl-NL"/>
                                </w:rPr>
                                <w:t>9/22/2016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AA0B8A" w:rsidRPr="00672E3F" w:rsidRDefault="00D736E6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  <w:lang w:val="nl-NL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nl-NL"/>
                          </w:rPr>
                          <w:t>[Geef de titel van het document op]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nl-NL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  <w:lang w:val="nl-NL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72E3F" w:rsidRPr="00672E3F">
                          <w:rPr>
                            <w:rFonts w:asciiTheme="majorHAnsi" w:eastAsiaTheme="majorEastAsia" w:hAnsiTheme="majorHAnsi" w:cstheme="majorBidi"/>
                            <w:sz w:val="20"/>
                            <w:lang w:val="nl-NL"/>
                          </w:rPr>
                          <w:t>9/22/2016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6A21830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A0B8A" w:rsidRDefault="00D736E6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B6CB5" w:rsidRPr="001B6CB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nl-NL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AA0B8A" w:rsidRDefault="00D736E6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B6CB5" w:rsidRPr="001B6CB5">
                      <w:rPr>
                        <w:noProof/>
                        <w:color w:val="FFFFFF" w:themeColor="background1"/>
                        <w:sz w:val="40"/>
                        <w:szCs w:val="40"/>
                        <w:lang w:val="nl-NL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8A" w:rsidRDefault="00D736E6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A0B8A" w:rsidRPr="00672E3F" w:rsidRDefault="00D736E6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nl-NL"/>
                                </w:rPr>
                                <w:t>[Geef de titel van het document op]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nl-NL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  <w:lang w:val="nl-NL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72E3F" w:rsidRPr="00672E3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nl-NL"/>
                                </w:rPr>
                                <w:t>9/22/2016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AA0B8A" w:rsidRPr="00672E3F" w:rsidRDefault="00D736E6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  <w:lang w:val="nl-NL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nl-NL"/>
                          </w:rPr>
                          <w:t>[Geef de titel van het document op]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nl-NL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  <w:lang w:val="nl-NL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72E3F" w:rsidRPr="00672E3F">
                          <w:rPr>
                            <w:rFonts w:asciiTheme="majorHAnsi" w:eastAsiaTheme="majorEastAsia" w:hAnsiTheme="majorHAnsi" w:cstheme="majorBidi"/>
                            <w:sz w:val="20"/>
                            <w:lang w:val="nl-NL"/>
                          </w:rPr>
                          <w:t>9/22/2016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EEEE935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A0B8A" w:rsidRDefault="00D736E6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\* </w:instrText>
                          </w:r>
                          <w:r>
                            <w:instrText>Arabic  \* MERGEFORMAT</w:instrText>
                          </w:r>
                          <w:r>
                            <w:fldChar w:fldCharType="separate"/>
                          </w:r>
                          <w:r w:rsidR="001B6CB5" w:rsidRPr="001B6CB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nl-NL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AA0B8A" w:rsidRDefault="00D736E6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PAGE  \* </w:instrText>
                    </w:r>
                    <w:r>
                      <w:instrText>Arabic  \* MERGEFORMAT</w:instrText>
                    </w:r>
                    <w:r>
                      <w:fldChar w:fldCharType="separate"/>
                    </w:r>
                    <w:r w:rsidR="001B6CB5" w:rsidRPr="001B6CB5">
                      <w:rPr>
                        <w:noProof/>
                        <w:color w:val="FFFFFF" w:themeColor="background1"/>
                        <w:sz w:val="40"/>
                        <w:szCs w:val="40"/>
                        <w:lang w:val="nl-NL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AA0B8A" w:rsidRDefault="00AA0B8A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E6" w:rsidRDefault="00D736E6">
      <w:pPr>
        <w:spacing w:after="0" w:line="240" w:lineRule="auto"/>
      </w:pPr>
      <w:r>
        <w:separator/>
      </w:r>
    </w:p>
  </w:footnote>
  <w:footnote w:type="continuationSeparator" w:id="0">
    <w:p w:rsidR="00D736E6" w:rsidRDefault="00D73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6C182789"/>
    <w:multiLevelType w:val="multilevel"/>
    <w:tmpl w:val="C01470D8"/>
    <w:lvl w:ilvl="0">
      <w:start w:val="1"/>
      <w:numFmt w:val="decimal"/>
      <w:lvlText w:val="%1.0"/>
      <w:lvlJc w:val="left"/>
      <w:pPr>
        <w:ind w:left="549" w:hanging="54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9" w:hanging="54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3F"/>
    <w:rsid w:val="001B6CB5"/>
    <w:rsid w:val="004D2431"/>
    <w:rsid w:val="00672E3F"/>
    <w:rsid w:val="006E349A"/>
    <w:rsid w:val="00AA0B8A"/>
    <w:rsid w:val="00C123C3"/>
    <w:rsid w:val="00D736E6"/>
    <w:rsid w:val="00F3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301"/>
  <w15:docId w15:val="{C6F41170-DC6D-4FF3-943B-51D06098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F3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to1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93625DEE564C89A8AA581EDB5AA6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D7AEBD-1A93-48DE-80DC-021ED0E18405}"/>
      </w:docPartPr>
      <w:docPartBody>
        <w:p w:rsidR="00000000" w:rsidRDefault="006F70B2">
          <w:pPr>
            <w:pStyle w:val="A593625DEE564C89A8AA581EDB5AA6BD"/>
          </w:pPr>
          <w:r>
            <w:rPr>
              <w:lang w:val="nl-NL"/>
            </w:rPr>
            <w:t>[Geef de titel van het document op]</w:t>
          </w:r>
        </w:p>
      </w:docPartBody>
    </w:docPart>
    <w:docPart>
      <w:docPartPr>
        <w:name w:val="3A0CBBF7F9AD4CB9B06C763B9F5831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E684F0-4F09-41B8-B292-E6219EF7A5A7}"/>
      </w:docPartPr>
      <w:docPartBody>
        <w:p w:rsidR="00000000" w:rsidRDefault="006F70B2">
          <w:pPr>
            <w:pStyle w:val="3A0CBBF7F9AD4CB9B06C763B9F583165"/>
          </w:pPr>
          <w:r>
            <w:rPr>
              <w:lang w:val="nl-NL"/>
            </w:rPr>
            <w:t>[Geef de ondertitel van het document op]</w:t>
          </w:r>
        </w:p>
      </w:docPartBody>
    </w:docPart>
    <w:docPart>
      <w:docPartPr>
        <w:name w:val="8125AE5619F54B43BA027644A0D732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731FB8-4C7A-42D7-9281-F22A08BD2439}"/>
      </w:docPartPr>
      <w:docPartBody>
        <w:p w:rsidR="00000000" w:rsidRDefault="006F70B2">
          <w:pPr>
            <w:pStyle w:val="8125AE5619F54B43BA027644A0D7325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nl-NL"/>
            </w:rPr>
            <w:t>[Geef de titel van het document op]</w:t>
          </w:r>
        </w:p>
      </w:docPartBody>
    </w:docPart>
    <w:docPart>
      <w:docPartPr>
        <w:name w:val="86C8E1AD149449408065BAD8BC0C53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9E64F8-7CCE-4A8D-8611-23C09CC9C655}"/>
      </w:docPartPr>
      <w:docPartBody>
        <w:p w:rsidR="00000000" w:rsidRDefault="006F70B2">
          <w:pPr>
            <w:pStyle w:val="86C8E1AD149449408065BAD8BC0C537B"/>
          </w:pPr>
          <w:r>
            <w:rPr>
              <w:sz w:val="36"/>
              <w:szCs w:val="36"/>
              <w:lang w:val="nl-NL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B2"/>
    <w:rsid w:val="006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93625DEE564C89A8AA581EDB5AA6BD">
    <w:name w:val="A593625DEE564C89A8AA581EDB5AA6BD"/>
  </w:style>
  <w:style w:type="paragraph" w:customStyle="1" w:styleId="3A0CBBF7F9AD4CB9B06C763B9F583165">
    <w:name w:val="3A0CBBF7F9AD4CB9B06C763B9F583165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125AE5619F54B43BA027644A0D73256">
    <w:name w:val="8125AE5619F54B43BA027644A0D73256"/>
  </w:style>
  <w:style w:type="paragraph" w:customStyle="1" w:styleId="86C8E1AD149449408065BAD8BC0C537B">
    <w:name w:val="86C8E1AD149449408065BAD8BC0C5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2016-09-22T00:00:00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184EDFAE-FFDE-4C61-9094-F789DCAB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</Template>
  <TotalTime>34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Vak: digitale electronica 2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Digitale project verslag</dc:subject>
  <dc:creator>Ben De Lathouwer</dc:creator>
  <cp:keywords/>
  <dc:description/>
  <cp:lastModifiedBy>Ecto1</cp:lastModifiedBy>
  <cp:revision>3</cp:revision>
  <dcterms:created xsi:type="dcterms:W3CDTF">2016-08-19T13:21:00Z</dcterms:created>
  <dcterms:modified xsi:type="dcterms:W3CDTF">2016-08-19T13:55:00Z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